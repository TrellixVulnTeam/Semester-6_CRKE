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2" w:rsidRDefault="0008421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DNA Replication</w:t>
      </w:r>
    </w:p>
    <w:p w:rsidR="00C52F72" w:rsidRDefault="00C52F72">
      <w:pPr>
        <w:pStyle w:val="ListParagraph"/>
        <w:rPr>
          <w:sz w:val="24"/>
          <w:szCs w:val="24"/>
        </w:rPr>
      </w:pPr>
    </w:p>
    <w:p w:rsidR="00C52F72" w:rsidRDefault="000842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the 3 main steps in the process of DNA replication. Name the enzymes that goes with each step</w:t>
      </w:r>
    </w:p>
    <w:p w:rsidR="00C52F72" w:rsidRDefault="000842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Step 1</w:t>
      </w:r>
    </w:p>
    <w:p w:rsidR="00C52F72" w:rsidRDefault="00C52F72">
      <w:pPr>
        <w:rPr>
          <w:sz w:val="24"/>
          <w:szCs w:val="24"/>
        </w:rPr>
      </w:pPr>
    </w:p>
    <w:p w:rsidR="00C52F72" w:rsidRDefault="000842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 2</w:t>
      </w:r>
    </w:p>
    <w:p w:rsidR="00C52F72" w:rsidRDefault="00C52F72">
      <w:pPr>
        <w:rPr>
          <w:sz w:val="24"/>
          <w:szCs w:val="24"/>
        </w:rPr>
      </w:pPr>
    </w:p>
    <w:p w:rsidR="00C52F72" w:rsidRDefault="00C52F72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C52F72" w:rsidRDefault="000842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 3</w:t>
      </w:r>
    </w:p>
    <w:p w:rsidR="00C52F72" w:rsidRDefault="00C52F72">
      <w:pPr>
        <w:pStyle w:val="ListParagraph"/>
        <w:ind w:left="1440"/>
        <w:rPr>
          <w:sz w:val="24"/>
          <w:szCs w:val="24"/>
        </w:rPr>
      </w:pPr>
    </w:p>
    <w:p w:rsidR="00C52F72" w:rsidRDefault="00C52F72">
      <w:pPr>
        <w:pStyle w:val="ListParagraph"/>
        <w:ind w:left="1440"/>
        <w:rPr>
          <w:sz w:val="24"/>
          <w:szCs w:val="24"/>
        </w:rPr>
      </w:pPr>
    </w:p>
    <w:p w:rsidR="00C52F72" w:rsidRDefault="00C52F72">
      <w:pPr>
        <w:pStyle w:val="ListParagraph"/>
        <w:ind w:left="1440"/>
        <w:rPr>
          <w:sz w:val="24"/>
          <w:szCs w:val="24"/>
        </w:rPr>
      </w:pPr>
    </w:p>
    <w:p w:rsidR="00C52F72" w:rsidRDefault="000842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which direction are new </w:t>
      </w:r>
      <w:r>
        <w:rPr>
          <w:sz w:val="24"/>
          <w:szCs w:val="24"/>
        </w:rPr>
        <w:t>nucleotides added during replication?</w:t>
      </w:r>
    </w:p>
    <w:p w:rsidR="00C52F72" w:rsidRDefault="00C52F72">
      <w:pPr>
        <w:rPr>
          <w:sz w:val="24"/>
          <w:szCs w:val="24"/>
        </w:rPr>
      </w:pPr>
    </w:p>
    <w:p w:rsidR="00C52F72" w:rsidRDefault="00C52F72">
      <w:pPr>
        <w:rPr>
          <w:sz w:val="24"/>
          <w:szCs w:val="24"/>
        </w:rPr>
      </w:pPr>
    </w:p>
    <w:p w:rsidR="00C52F72" w:rsidRDefault="000842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Below is a single strand of DNA. Below each letter write the complementary strand of DNA</w:t>
      </w:r>
    </w:p>
    <w:p w:rsidR="00C52F72" w:rsidRDefault="00084216">
      <w:pPr>
        <w:ind w:left="1440"/>
        <w:rPr>
          <w:sz w:val="24"/>
          <w:szCs w:val="24"/>
        </w:rPr>
      </w:pPr>
      <w:r>
        <w:rPr>
          <w:sz w:val="24"/>
          <w:szCs w:val="24"/>
        </w:rPr>
        <w:t>3` A - T – G – C – G – C – G – A – T – T – A – T – C – G – C   5`</w:t>
      </w:r>
    </w:p>
    <w:p w:rsidR="00C52F72" w:rsidRDefault="00C52F72">
      <w:pPr>
        <w:ind w:left="1440"/>
        <w:rPr>
          <w:sz w:val="24"/>
          <w:szCs w:val="24"/>
        </w:rPr>
      </w:pPr>
    </w:p>
    <w:p w:rsidR="00C52F72" w:rsidRDefault="00C52F72">
      <w:pPr>
        <w:ind w:left="1440"/>
        <w:rPr>
          <w:sz w:val="24"/>
          <w:szCs w:val="24"/>
        </w:rPr>
      </w:pPr>
    </w:p>
    <w:p w:rsidR="00C52F72" w:rsidRDefault="000842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the double helix that you got in question 4, using 2 </w:t>
      </w:r>
      <w:r>
        <w:rPr>
          <w:sz w:val="24"/>
          <w:szCs w:val="24"/>
        </w:rPr>
        <w:t>different colors, create 2 new strands from the original strand. Label which color represents the strand from original strand and which color represents the daughter strand.</w:t>
      </w:r>
    </w:p>
    <w:p w:rsidR="00C52F72" w:rsidRDefault="00C52F72">
      <w:pPr>
        <w:rPr>
          <w:sz w:val="24"/>
          <w:szCs w:val="24"/>
        </w:rPr>
      </w:pPr>
    </w:p>
    <w:p w:rsidR="00C52F72" w:rsidRDefault="00C52F72">
      <w:pPr>
        <w:rPr>
          <w:sz w:val="24"/>
          <w:szCs w:val="24"/>
        </w:rPr>
      </w:pPr>
    </w:p>
    <w:p w:rsidR="00C52F72" w:rsidRDefault="00C52F72">
      <w:pPr>
        <w:rPr>
          <w:sz w:val="24"/>
          <w:szCs w:val="24"/>
        </w:rPr>
      </w:pPr>
    </w:p>
    <w:p w:rsidR="00C52F72" w:rsidRDefault="00C52F72">
      <w:pPr>
        <w:rPr>
          <w:sz w:val="24"/>
          <w:szCs w:val="24"/>
        </w:rPr>
      </w:pPr>
    </w:p>
    <w:p w:rsidR="00C52F72" w:rsidRDefault="00C52F72">
      <w:pPr>
        <w:rPr>
          <w:sz w:val="24"/>
          <w:szCs w:val="24"/>
        </w:rPr>
      </w:pPr>
    </w:p>
    <w:p w:rsidR="00C52F72" w:rsidRDefault="00C52F72">
      <w:pPr>
        <w:rPr>
          <w:sz w:val="24"/>
          <w:szCs w:val="24"/>
        </w:rPr>
      </w:pPr>
    </w:p>
    <w:p w:rsidR="00C52F72" w:rsidRDefault="0008421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ab/>
        <w:t>Mutations</w:t>
      </w:r>
    </w:p>
    <w:p w:rsidR="00C52F72" w:rsidRDefault="00C52F72">
      <w:pPr>
        <w:pStyle w:val="ListParagraph"/>
        <w:numPr>
          <w:ilvl w:val="0"/>
          <w:numId w:val="2"/>
        </w:numPr>
        <w:ind w:hanging="720"/>
        <w:rPr>
          <w:sz w:val="24"/>
          <w:szCs w:val="24"/>
        </w:rPr>
      </w:pPr>
    </w:p>
    <w:p w:rsidR="00C52F72" w:rsidRDefault="00084216">
      <w:pPr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3619496" cy="1809753"/>
            <wp:effectExtent l="0" t="0" r="4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496" cy="18097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52F72" w:rsidRDefault="00C52F72">
      <w:pPr>
        <w:rPr>
          <w:sz w:val="24"/>
          <w:szCs w:val="24"/>
        </w:rPr>
      </w:pPr>
    </w:p>
    <w:p w:rsidR="00C52F72" w:rsidRDefault="00084216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2.  During our class lecture we learnt about how a gene is de</w:t>
      </w:r>
      <w:r>
        <w:rPr>
          <w:sz w:val="24"/>
          <w:szCs w:val="24"/>
        </w:rPr>
        <w:t>coded to mRNA and to proteins. Sometimes there is a mutation, i.e., a change in a gene or genes. We saw an example of Progeria where a single base change affected mRNA splicing and hence resulted in altered protein products. In general, the mutation change</w:t>
      </w:r>
      <w:r>
        <w:rPr>
          <w:sz w:val="24"/>
          <w:szCs w:val="24"/>
        </w:rPr>
        <w:t>s the gene's instructions for making a protein, so the protein does not work properly or is missing entirely. This can cause a medical condition called a genetic disorder.</w:t>
      </w:r>
    </w:p>
    <w:p w:rsidR="00C52F72" w:rsidRDefault="00084216">
      <w:pPr>
        <w:jc w:val="both"/>
        <w:rPr>
          <w:sz w:val="24"/>
          <w:szCs w:val="24"/>
        </w:rPr>
      </w:pPr>
      <w:r>
        <w:rPr>
          <w:sz w:val="24"/>
          <w:szCs w:val="24"/>
        </w:rPr>
        <w:t>3. Genetic disorders are of 3 types:</w:t>
      </w:r>
    </w:p>
    <w:p w:rsidR="00C52F72" w:rsidRDefault="00084216">
      <w:pPr>
        <w:jc w:val="both"/>
        <w:rPr>
          <w:sz w:val="24"/>
          <w:szCs w:val="24"/>
        </w:rPr>
      </w:pPr>
      <w:r>
        <w:rPr>
          <w:sz w:val="24"/>
          <w:szCs w:val="24"/>
        </w:rPr>
        <w:t>a. Single-gene disorders, where a mutation affe</w:t>
      </w:r>
      <w:r>
        <w:rPr>
          <w:sz w:val="24"/>
          <w:szCs w:val="24"/>
        </w:rPr>
        <w:t>cts one gene.</w:t>
      </w:r>
    </w:p>
    <w:p w:rsidR="00C52F72" w:rsidRDefault="00084216">
      <w:pPr>
        <w:jc w:val="both"/>
        <w:rPr>
          <w:sz w:val="24"/>
          <w:szCs w:val="24"/>
        </w:rPr>
      </w:pPr>
      <w:r>
        <w:rPr>
          <w:sz w:val="24"/>
          <w:szCs w:val="24"/>
        </w:rPr>
        <w:t>b. Chromosomal disorders, where chromosomes (or parts of chromosomes) are missing or changed. Chromosomes are the structures that hold our genes. Down syndrome is a chromosomal disorder.</w:t>
      </w:r>
    </w:p>
    <w:p w:rsidR="00C52F72" w:rsidRDefault="000842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Complex disorders, where there are mutations in two </w:t>
      </w:r>
      <w:r>
        <w:rPr>
          <w:sz w:val="24"/>
          <w:szCs w:val="24"/>
        </w:rPr>
        <w:t>or more genes. Often your lifestyle and environment also play a role. Colon cancer is an example.</w:t>
      </w:r>
    </w:p>
    <w:p w:rsidR="00C52F72" w:rsidRDefault="000842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For beginners, let us focus on single gene disorders.</w:t>
      </w:r>
    </w:p>
    <w:p w:rsidR="00C52F72" w:rsidRDefault="00084216">
      <w:pPr>
        <w:jc w:val="both"/>
        <w:rPr>
          <w:sz w:val="24"/>
          <w:szCs w:val="24"/>
        </w:rPr>
      </w:pPr>
      <w:r>
        <w:rPr>
          <w:sz w:val="24"/>
          <w:szCs w:val="24"/>
        </w:rPr>
        <w:t>Assignments:</w:t>
      </w:r>
    </w:p>
    <w:p w:rsidR="00C52F72" w:rsidRDefault="00084216">
      <w:pPr>
        <w:jc w:val="both"/>
        <w:rPr>
          <w:sz w:val="24"/>
          <w:szCs w:val="24"/>
        </w:rPr>
      </w:pPr>
      <w:r>
        <w:rPr>
          <w:sz w:val="24"/>
          <w:szCs w:val="24"/>
        </w:rPr>
        <w:t>1- Google and find a single gene disorder of interest to you.</w:t>
      </w:r>
    </w:p>
    <w:p w:rsidR="00C52F72" w:rsidRDefault="00084216">
      <w:pPr>
        <w:jc w:val="both"/>
        <w:rPr>
          <w:sz w:val="24"/>
          <w:szCs w:val="24"/>
        </w:rPr>
      </w:pPr>
      <w:r>
        <w:rPr>
          <w:sz w:val="24"/>
          <w:szCs w:val="24"/>
        </w:rPr>
        <w:t>2- Write a brief description</w:t>
      </w:r>
      <w:r>
        <w:rPr>
          <w:sz w:val="24"/>
          <w:szCs w:val="24"/>
        </w:rPr>
        <w:t xml:space="preserve"> of the disorder, say one or two sentences. You can write more if</w:t>
      </w:r>
    </w:p>
    <w:p w:rsidR="00C52F72" w:rsidRDefault="00084216">
      <w:pPr>
        <w:jc w:val="both"/>
        <w:rPr>
          <w:sz w:val="24"/>
          <w:szCs w:val="24"/>
        </w:rPr>
      </w:pPr>
      <w:r>
        <w:rPr>
          <w:sz w:val="24"/>
          <w:szCs w:val="24"/>
        </w:rPr>
        <w:t>you wish to.</w:t>
      </w:r>
    </w:p>
    <w:p w:rsidR="00C52F72" w:rsidRDefault="0008421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3- Explain the disorder in terms of gene sequence and how it affects the transcription [to mRNA] or translation [to protein] process.</w:t>
      </w:r>
    </w:p>
    <w:p w:rsidR="00C52F72" w:rsidRDefault="000842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reference, follow the Progeria example </w:t>
      </w:r>
      <w:r>
        <w:rPr>
          <w:sz w:val="24"/>
          <w:szCs w:val="24"/>
        </w:rPr>
        <w:t>discussed in the class.</w:t>
      </w:r>
    </w:p>
    <w:p w:rsidR="00C52F72" w:rsidRDefault="00C52F72">
      <w:pPr>
        <w:rPr>
          <w:sz w:val="24"/>
          <w:szCs w:val="24"/>
        </w:rPr>
      </w:pPr>
    </w:p>
    <w:sectPr w:rsidR="00C52F72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216" w:rsidRDefault="00084216">
      <w:pPr>
        <w:spacing w:after="0" w:line="240" w:lineRule="auto"/>
      </w:pPr>
      <w:r>
        <w:separator/>
      </w:r>
    </w:p>
  </w:endnote>
  <w:endnote w:type="continuationSeparator" w:id="0">
    <w:p w:rsidR="00084216" w:rsidRDefault="00084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216" w:rsidRDefault="0008421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84216" w:rsidRDefault="00084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880" w:rsidRDefault="00A35B5B">
    <w:pPr>
      <w:pStyle w:val="Heading1"/>
    </w:pPr>
    <w:r>
      <w:t>Quiz lecture 5</w:t>
    </w:r>
  </w:p>
  <w:p w:rsidR="00137880" w:rsidRDefault="0008421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A623B"/>
    <w:multiLevelType w:val="multilevel"/>
    <w:tmpl w:val="693A5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7495E"/>
    <w:multiLevelType w:val="multilevel"/>
    <w:tmpl w:val="A6CC5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52F72"/>
    <w:rsid w:val="00084216"/>
    <w:rsid w:val="00A35B5B"/>
    <w:rsid w:val="00C52F72"/>
    <w:rsid w:val="00DF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F0CA"/>
  <w15:docId w15:val="{8A8FB20C-6BF2-433B-A9E3-138A4F53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rPr>
      <w:b/>
      <w:sz w:val="36"/>
      <w:szCs w:val="36"/>
    </w:rPr>
  </w:style>
  <w:style w:type="paragraph" w:styleId="BodyText">
    <w:name w:val="Body Text"/>
    <w:basedOn w:val="Normal"/>
    <w:pPr>
      <w:jc w:val="both"/>
    </w:pPr>
  </w:style>
  <w:style w:type="character" w:customStyle="1" w:styleId="BodyTextChar">
    <w:name w:val="Body Text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SAILATHA RAVI</dc:creator>
  <dc:description/>
  <cp:lastModifiedBy>SAILATHA RAVI</cp:lastModifiedBy>
  <cp:revision>2</cp:revision>
  <dcterms:created xsi:type="dcterms:W3CDTF">2021-02-06T11:18:00Z</dcterms:created>
  <dcterms:modified xsi:type="dcterms:W3CDTF">2021-02-06T11:18:00Z</dcterms:modified>
</cp:coreProperties>
</file>